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1C0D3D" w:rsidP="00D70D02">
      <w:r>
        <w:rPr>
          <w:noProof/>
          <w:lang w:eastAsia="fr-FR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margin">
              <wp:posOffset>-2404110</wp:posOffset>
            </wp:positionH>
            <wp:positionV relativeFrom="paragraph">
              <wp:posOffset>-927735</wp:posOffset>
            </wp:positionV>
            <wp:extent cx="10001748" cy="66675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a-cen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748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-203835</wp:posOffset>
                </wp:positionH>
                <wp:positionV relativeFrom="page">
                  <wp:posOffset>933450</wp:posOffset>
                </wp:positionV>
                <wp:extent cx="3938905" cy="9277350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27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40B9" id="Rectangle 3" o:spid="_x0000_s1026" alt="rectangle blanc pour le texte sur la couverture" style="position:absolute;margin-left:-16.05pt;margin-top:73.5pt;width:310.15pt;height:73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7"/>
      </w:tblGrid>
      <w:tr w:rsidR="00D077E9" w:rsidTr="001C0D3D">
        <w:trPr>
          <w:trHeight w:val="1894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1C0D3D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528695" cy="11811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81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26FF6" w:rsidRDefault="00A26FF6" w:rsidP="00D077E9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Trigger </w:t>
                                  </w:r>
                                </w:p>
                                <w:p w:rsidR="00A26FF6" w:rsidRPr="00D86945" w:rsidRDefault="00A26FF6" w:rsidP="00D077E9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" filled="f" stroked="f" strokeweight=".5pt">
                      <v:textbox>
                        <w:txbxContent>
                          <w:p w:rsidR="00A26FF6" w:rsidRDefault="00A26FF6" w:rsidP="00D077E9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 xml:space="preserve">Trigger </w:t>
                            </w:r>
                          </w:p>
                          <w:p w:rsidR="00A26FF6" w:rsidRPr="00D86945" w:rsidRDefault="00A26FF6" w:rsidP="00D077E9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>MySQL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Tr="001C0D3D">
        <w:trPr>
          <w:trHeight w:val="7305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1C0D3D" w:rsidP="00AB02A7">
            <w:pPr>
              <w:rPr>
                <w:noProof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449B652" wp14:editId="2AE45077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26A7C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1C0D3D">
        <w:trPr>
          <w:trHeight w:val="2438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BF4CBABE0D544E9BA60B63E59D98E6A"/>
              </w:placeholder>
              <w15:appearance w15:val="hidden"/>
            </w:sdtPr>
            <w:sdtEndPr/>
            <w:sdtContent>
              <w:p w:rsidR="00160042" w:rsidRDefault="00160042" w:rsidP="00AB02A7"/>
              <w:p w:rsidR="00160042" w:rsidRDefault="00160042" w:rsidP="00AB02A7"/>
              <w:p w:rsidR="00160042" w:rsidRDefault="00160042" w:rsidP="00AB02A7"/>
              <w:p w:rsidR="00160042" w:rsidRDefault="00160042" w:rsidP="00AB02A7"/>
              <w:p w:rsidR="00160042" w:rsidRDefault="00160042" w:rsidP="00AB02A7"/>
              <w:p w:rsidR="00160042" w:rsidRDefault="00160042" w:rsidP="00AB02A7"/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160042">
                  <w:rPr>
                    <w:rStyle w:val="Sous-titreCar"/>
                    <w:b w:val="0"/>
                    <w:noProof/>
                    <w:lang w:bidi="fr-FR"/>
                  </w:rPr>
                  <w:t>13 décembre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AB5C4C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/>
          <w:p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F65253E1E9A645BBB22F886F29C069C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26FF6">
                  <w:t xml:space="preserve">Amice </w:t>
                </w:r>
                <w:proofErr w:type="spellStart"/>
                <w:r w:rsidR="00A26FF6">
                  <w:t>Aixandre</w:t>
                </w:r>
                <w:proofErr w:type="spellEnd"/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1C0D3D">
      <w:pPr>
        <w:spacing w:after="200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4306570</wp:posOffset>
            </wp:positionH>
            <wp:positionV relativeFrom="paragraph">
              <wp:posOffset>7090410</wp:posOffset>
            </wp:positionV>
            <wp:extent cx="2086919" cy="1689100"/>
            <wp:effectExtent l="0" t="0" r="8890" b="635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crosoft-sql-server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919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33FA2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D077E9" w:rsidRPr="00160042" w:rsidRDefault="00A26FF6" w:rsidP="00D077E9">
      <w:pPr>
        <w:pStyle w:val="Titre1"/>
      </w:pPr>
      <w:r w:rsidRPr="00160042">
        <w:rPr>
          <w:lang w:bidi="fr-FR"/>
        </w:rPr>
        <w:lastRenderedPageBreak/>
        <w:t>Travail 1 : trigger sur une insertion</w:t>
      </w:r>
    </w:p>
    <w:p w:rsidR="00AB02A7" w:rsidRPr="00160042" w:rsidRDefault="00AB02A7" w:rsidP="00DF027C">
      <w:pPr>
        <w:rPr>
          <w:color w:val="061F57" w:themeColor="text2" w:themeShade="BF"/>
        </w:rPr>
      </w:pPr>
    </w:p>
    <w:p w:rsidR="0087605E" w:rsidRPr="00160042" w:rsidRDefault="00A26FF6" w:rsidP="00AB02A7">
      <w:pPr>
        <w:spacing w:after="200"/>
        <w:rPr>
          <w:color w:val="061F57" w:themeColor="text2" w:themeShade="BF"/>
        </w:rPr>
      </w:pPr>
      <w:r w:rsidRPr="00160042">
        <w:rPr>
          <w:noProof/>
          <w:color w:val="061F57" w:themeColor="text2" w:themeShade="BF"/>
          <w:lang w:eastAsia="fr-FR"/>
        </w:rPr>
        <w:drawing>
          <wp:inline distT="0" distB="0" distL="0" distR="0" wp14:anchorId="7242EACF" wp14:editId="0C370DEC">
            <wp:extent cx="5759450" cy="27362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6" w:rsidRPr="00160042" w:rsidRDefault="00A26FF6" w:rsidP="00A26FF6">
      <w:pPr>
        <w:pStyle w:val="Titre1"/>
      </w:pPr>
      <w:r w:rsidRPr="00160042">
        <w:rPr>
          <w:lang w:bidi="fr-FR"/>
        </w:rPr>
        <w:lastRenderedPageBreak/>
        <w:t>Travail 2 : trigger sur une valeur obligatoire</w:t>
      </w:r>
    </w:p>
    <w:p w:rsidR="00A26FF6" w:rsidRPr="00160042" w:rsidRDefault="00C13558" w:rsidP="00AB02A7">
      <w:pPr>
        <w:spacing w:after="200"/>
        <w:rPr>
          <w:color w:val="061F57" w:themeColor="text2" w:themeShade="BF"/>
        </w:rPr>
      </w:pPr>
      <w:r w:rsidRPr="00160042">
        <w:rPr>
          <w:noProof/>
          <w:color w:val="061F57" w:themeColor="text2" w:themeShade="BF"/>
          <w:lang w:eastAsia="fr-FR"/>
        </w:rPr>
        <w:drawing>
          <wp:inline distT="0" distB="0" distL="0" distR="0" wp14:anchorId="71E2C25D" wp14:editId="05DC5F1C">
            <wp:extent cx="3314700" cy="7848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58" w:rsidRPr="00160042" w:rsidRDefault="00C13558" w:rsidP="00C13558">
      <w:pPr>
        <w:pStyle w:val="Titre1"/>
        <w:rPr>
          <w:lang w:bidi="fr-FR"/>
        </w:rPr>
      </w:pPr>
      <w:r w:rsidRPr="00160042">
        <w:rPr>
          <w:lang w:bidi="fr-FR"/>
        </w:rPr>
        <w:lastRenderedPageBreak/>
        <w:t>Travail 3 : trigger sur une conformité numéro client entre relation client et commande</w:t>
      </w:r>
    </w:p>
    <w:p w:rsidR="00183B9A" w:rsidRPr="00160042" w:rsidRDefault="00183B9A" w:rsidP="00C13558">
      <w:pPr>
        <w:pStyle w:val="Titre1"/>
      </w:pPr>
      <w:r w:rsidRPr="00160042">
        <w:rPr>
          <w:noProof/>
          <w:lang w:eastAsia="fr-FR"/>
        </w:rPr>
        <w:drawing>
          <wp:inline distT="0" distB="0" distL="0" distR="0" wp14:anchorId="1113DCAC" wp14:editId="04B71994">
            <wp:extent cx="6038850" cy="40671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9A" w:rsidRPr="00160042" w:rsidRDefault="00183B9A" w:rsidP="00183B9A">
      <w:pPr>
        <w:pStyle w:val="Titre1"/>
        <w:rPr>
          <w:lang w:bidi="fr-FR"/>
        </w:rPr>
      </w:pPr>
      <w:r w:rsidRPr="00160042">
        <w:rPr>
          <w:lang w:bidi="fr-FR"/>
        </w:rPr>
        <w:t>Travail 5 : Trigger sur une sauvegarde</w:t>
      </w:r>
    </w:p>
    <w:p w:rsidR="00C13558" w:rsidRPr="00160042" w:rsidRDefault="00160042" w:rsidP="00AB02A7">
      <w:pPr>
        <w:spacing w:after="200"/>
        <w:rPr>
          <w:color w:val="061F57" w:themeColor="text2" w:themeShade="BF"/>
        </w:rPr>
      </w:pPr>
      <w:r w:rsidRPr="00160042">
        <w:rPr>
          <w:noProof/>
          <w:color w:val="061F57" w:themeColor="text2" w:themeShade="BF"/>
          <w:lang w:eastAsia="fr-FR"/>
        </w:rPr>
        <w:drawing>
          <wp:inline distT="0" distB="0" distL="0" distR="0" wp14:anchorId="64469448" wp14:editId="5FF81B99">
            <wp:extent cx="6371590" cy="25844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42" w:rsidRDefault="00160042" w:rsidP="00AB02A7">
      <w:pPr>
        <w:spacing w:after="200"/>
        <w:rPr>
          <w:rFonts w:asciiTheme="majorHAnsi" w:hAnsiTheme="majorHAnsi" w:cstheme="majorHAnsi"/>
          <w:color w:val="061F57" w:themeColor="text2" w:themeShade="BF"/>
          <w:sz w:val="52"/>
          <w:szCs w:val="52"/>
          <w:lang w:bidi="fr-FR"/>
        </w:rPr>
      </w:pPr>
      <w:r>
        <w:rPr>
          <w:rFonts w:asciiTheme="majorHAnsi" w:hAnsiTheme="majorHAnsi" w:cstheme="majorHAnsi"/>
          <w:color w:val="061F57" w:themeColor="text2" w:themeShade="BF"/>
          <w:sz w:val="52"/>
          <w:szCs w:val="52"/>
          <w:lang w:bidi="fr-FR"/>
        </w:rPr>
        <w:lastRenderedPageBreak/>
        <w:t>Travail 6</w:t>
      </w:r>
      <w:r w:rsidRPr="00160042">
        <w:rPr>
          <w:rFonts w:asciiTheme="majorHAnsi" w:hAnsiTheme="majorHAnsi" w:cstheme="majorHAnsi"/>
          <w:color w:val="061F57" w:themeColor="text2" w:themeShade="BF"/>
          <w:sz w:val="52"/>
          <w:szCs w:val="52"/>
          <w:lang w:bidi="fr-FR"/>
        </w:rPr>
        <w:t> :</w:t>
      </w:r>
      <w:r w:rsidR="0029079A">
        <w:rPr>
          <w:rFonts w:asciiTheme="majorHAnsi" w:hAnsiTheme="majorHAnsi" w:cstheme="majorHAnsi"/>
          <w:color w:val="061F57" w:themeColor="text2" w:themeShade="BF"/>
          <w:sz w:val="52"/>
          <w:szCs w:val="52"/>
          <w:lang w:bidi="fr-FR"/>
        </w:rPr>
        <w:t xml:space="preserve"> Trigger sur un changement</w:t>
      </w:r>
    </w:p>
    <w:p w:rsidR="0029079A" w:rsidRPr="00160042" w:rsidRDefault="0029079A" w:rsidP="00AB02A7">
      <w:pPr>
        <w:spacing w:after="200"/>
        <w:rPr>
          <w:rFonts w:asciiTheme="majorHAnsi" w:hAnsiTheme="majorHAnsi" w:cstheme="majorHAnsi"/>
          <w:color w:val="061F57" w:themeColor="text2" w:themeShade="BF"/>
          <w:sz w:val="52"/>
          <w:szCs w:val="52"/>
        </w:rPr>
      </w:pPr>
      <w:r>
        <w:rPr>
          <w:noProof/>
          <w:lang w:eastAsia="fr-FR"/>
        </w:rPr>
        <w:drawing>
          <wp:inline distT="0" distB="0" distL="0" distR="0" wp14:anchorId="1E0BE0E3" wp14:editId="3519DC19">
            <wp:extent cx="6371590" cy="3487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79A" w:rsidRPr="00160042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FF6" w:rsidRDefault="00A26FF6">
      <w:r>
        <w:separator/>
      </w:r>
    </w:p>
    <w:p w:rsidR="00A26FF6" w:rsidRDefault="00A26FF6"/>
  </w:endnote>
  <w:endnote w:type="continuationSeparator" w:id="0">
    <w:p w:rsidR="00A26FF6" w:rsidRDefault="00A26FF6">
      <w:r>
        <w:continuationSeparator/>
      </w:r>
    </w:p>
    <w:p w:rsidR="00A26FF6" w:rsidRDefault="00A26F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613382">
          <w:rPr>
            <w:noProof/>
            <w:lang w:bidi="fr-FR"/>
          </w:rPr>
          <w:t>5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FF6" w:rsidRDefault="00A26FF6">
      <w:r>
        <w:separator/>
      </w:r>
    </w:p>
    <w:p w:rsidR="00A26FF6" w:rsidRDefault="00A26FF6"/>
  </w:footnote>
  <w:footnote w:type="continuationSeparator" w:id="0">
    <w:p w:rsidR="00A26FF6" w:rsidRDefault="00A26FF6">
      <w:r>
        <w:continuationSeparator/>
      </w:r>
    </w:p>
    <w:p w:rsidR="00A26FF6" w:rsidRDefault="00A26F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25A6"/>
    <w:multiLevelType w:val="hybridMultilevel"/>
    <w:tmpl w:val="EFE6031E"/>
    <w:lvl w:ilvl="0" w:tplc="AD089D10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F6"/>
    <w:rsid w:val="0002482E"/>
    <w:rsid w:val="00050324"/>
    <w:rsid w:val="000A0150"/>
    <w:rsid w:val="000E63C9"/>
    <w:rsid w:val="00130E9D"/>
    <w:rsid w:val="00150A6D"/>
    <w:rsid w:val="00160042"/>
    <w:rsid w:val="00183B9A"/>
    <w:rsid w:val="00185B35"/>
    <w:rsid w:val="001C0D3D"/>
    <w:rsid w:val="001F2BC8"/>
    <w:rsid w:val="001F5F6B"/>
    <w:rsid w:val="00243EBC"/>
    <w:rsid w:val="00246A35"/>
    <w:rsid w:val="00270C80"/>
    <w:rsid w:val="00284348"/>
    <w:rsid w:val="0029079A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32541"/>
    <w:rsid w:val="00572102"/>
    <w:rsid w:val="005F1BB0"/>
    <w:rsid w:val="00613382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23AFA"/>
    <w:rsid w:val="00A26FF6"/>
    <w:rsid w:val="00A31B3E"/>
    <w:rsid w:val="00A532F3"/>
    <w:rsid w:val="00A61747"/>
    <w:rsid w:val="00A8489E"/>
    <w:rsid w:val="00AB02A7"/>
    <w:rsid w:val="00AC29F3"/>
    <w:rsid w:val="00B231E5"/>
    <w:rsid w:val="00B9746A"/>
    <w:rsid w:val="00C02B87"/>
    <w:rsid w:val="00C13558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51FB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6C1233"/>
  <w15:docId w15:val="{65799CF9-59A4-40B6-A42C-4FBC1091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ce.aix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F4CBABE0D544E9BA60B63E59D98E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EBEC30-9AEA-4D83-9111-D70543BB7105}"/>
      </w:docPartPr>
      <w:docPartBody>
        <w:p w:rsidR="00991429" w:rsidRDefault="00991429">
          <w:pPr>
            <w:pStyle w:val="1BF4CBABE0D544E9BA60B63E59D98E6A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décembre 6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F65253E1E9A645BBB22F886F29C069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43B955-65AC-4429-B18A-6F6571C05329}"/>
      </w:docPartPr>
      <w:docPartBody>
        <w:p w:rsidR="00991429" w:rsidRDefault="00991429">
          <w:pPr>
            <w:pStyle w:val="F65253E1E9A645BBB22F886F29C069C7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29"/>
    <w:rsid w:val="009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1BF4CBABE0D544E9BA60B63E59D98E6A">
    <w:name w:val="1BF4CBABE0D544E9BA60B63E59D98E6A"/>
  </w:style>
  <w:style w:type="paragraph" w:customStyle="1" w:styleId="8B213D62909E49C9BC1A036FA38722EC">
    <w:name w:val="8B213D62909E49C9BC1A036FA38722EC"/>
  </w:style>
  <w:style w:type="paragraph" w:customStyle="1" w:styleId="F65253E1E9A645BBB22F886F29C069C7">
    <w:name w:val="F65253E1E9A645BBB22F886F29C069C7"/>
  </w:style>
  <w:style w:type="paragraph" w:customStyle="1" w:styleId="5F4AB1A90EA84BA7974EDB6B3B9A943B">
    <w:name w:val="5F4AB1A90EA84BA7974EDB6B3B9A943B"/>
  </w:style>
  <w:style w:type="paragraph" w:customStyle="1" w:styleId="8E0CE0B07EA44791B33B173DA2B6FF68">
    <w:name w:val="8E0CE0B07EA44791B33B173DA2B6FF68"/>
  </w:style>
  <w:style w:type="paragraph" w:customStyle="1" w:styleId="BE2C2B07256348E6B418F80141C7CC26">
    <w:name w:val="BE2C2B07256348E6B418F80141C7CC26"/>
  </w:style>
  <w:style w:type="paragraph" w:customStyle="1" w:styleId="520EDB491A6A4F339C732A1C95B87BC0">
    <w:name w:val="520EDB491A6A4F339C732A1C95B87BC0"/>
  </w:style>
  <w:style w:type="paragraph" w:customStyle="1" w:styleId="EA510CCB4FDD41EF8C37092983AF06E3">
    <w:name w:val="EA510CCB4FDD41EF8C37092983AF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Amice Aixandre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</Template>
  <TotalTime>57</TotalTime>
  <Pages>5</Pages>
  <Words>56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amice.aix</dc:creator>
  <cp:keywords/>
  <cp:lastModifiedBy>amice.aix</cp:lastModifiedBy>
  <cp:revision>3</cp:revision>
  <cp:lastPrinted>2006-08-01T17:47:00Z</cp:lastPrinted>
  <dcterms:created xsi:type="dcterms:W3CDTF">2023-12-06T13:35:00Z</dcterms:created>
  <dcterms:modified xsi:type="dcterms:W3CDTF">2023-12-13T13:54:00Z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